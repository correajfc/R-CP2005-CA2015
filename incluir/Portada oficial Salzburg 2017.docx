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9D7D1" w14:textId="77777777" w:rsidR="00F52994" w:rsidRDefault="00F52994" w:rsidP="00427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40"/>
          <w:szCs w:val="52"/>
          <w:lang w:val="de-AT"/>
        </w:rPr>
      </w:pPr>
    </w:p>
    <w:p w14:paraId="135935FC" w14:textId="77777777" w:rsidR="0042758A" w:rsidRPr="0048171B" w:rsidRDefault="00C92AA7" w:rsidP="00427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40"/>
          <w:szCs w:val="52"/>
          <w:lang w:val="de-AT"/>
        </w:rPr>
      </w:pPr>
      <w:r w:rsidRPr="0048171B">
        <w:rPr>
          <w:noProof/>
          <w:sz w:val="16"/>
          <w:lang w:val="es-ES" w:eastAsia="es-ES"/>
        </w:rPr>
        <w:drawing>
          <wp:anchor distT="0" distB="0" distL="114300" distR="114300" simplePos="0" relativeHeight="251657728" behindDoc="1" locked="0" layoutInCell="1" allowOverlap="1" wp14:anchorId="2A97B50C" wp14:editId="19095C69">
            <wp:simplePos x="0" y="0"/>
            <wp:positionH relativeFrom="column">
              <wp:posOffset>2101215</wp:posOffset>
            </wp:positionH>
            <wp:positionV relativeFrom="paragraph">
              <wp:posOffset>53975</wp:posOffset>
            </wp:positionV>
            <wp:extent cx="1597660" cy="1448435"/>
            <wp:effectExtent l="0" t="0" r="254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8BBD8" w14:textId="77777777" w:rsidR="0042758A" w:rsidRDefault="0042758A" w:rsidP="00427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  <w:lang w:val="de-AT"/>
        </w:rPr>
      </w:pPr>
    </w:p>
    <w:p w14:paraId="12CB2942" w14:textId="77777777" w:rsidR="0042758A" w:rsidRDefault="0042758A" w:rsidP="00427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  <w:lang w:val="de-AT"/>
        </w:rPr>
      </w:pPr>
    </w:p>
    <w:p w14:paraId="16FA9003" w14:textId="77777777" w:rsidR="0042758A" w:rsidRDefault="0042758A" w:rsidP="00427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  <w:lang w:val="de-AT"/>
        </w:rPr>
      </w:pPr>
    </w:p>
    <w:p w14:paraId="25737E0F" w14:textId="77777777" w:rsidR="0042758A" w:rsidRDefault="0042758A" w:rsidP="00427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  <w:lang w:val="de-AT"/>
        </w:rPr>
      </w:pPr>
    </w:p>
    <w:p w14:paraId="5AB7DD6A" w14:textId="77777777" w:rsidR="0042758A" w:rsidRPr="005F2269" w:rsidRDefault="0042758A" w:rsidP="00427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36"/>
          <w:lang w:val="de-AT"/>
        </w:rPr>
      </w:pPr>
    </w:p>
    <w:p w14:paraId="5AB60EC9" w14:textId="77777777" w:rsidR="005A4E49" w:rsidRPr="00C92AA7" w:rsidRDefault="00D83A3E" w:rsidP="00427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color w:val="808080"/>
          <w:szCs w:val="26"/>
          <w:lang w:val="en-GB"/>
        </w:rPr>
      </w:pPr>
      <w:r>
        <w:rPr>
          <w:rFonts w:ascii="Arial" w:hAnsi="Arial" w:cs="Arial"/>
          <w:color w:val="808080"/>
          <w:sz w:val="48"/>
          <w:szCs w:val="48"/>
          <w:lang w:val="en-GB"/>
        </w:rPr>
        <w:t>Master Thesis</w:t>
      </w:r>
      <w:r w:rsidR="005A4E49">
        <w:rPr>
          <w:rFonts w:ascii="Arial" w:hAnsi="Arial" w:cs="Arial"/>
          <w:color w:val="808080"/>
          <w:sz w:val="48"/>
          <w:szCs w:val="48"/>
          <w:lang w:val="en-GB"/>
        </w:rPr>
        <w:t xml:space="preserve"> ǀ </w:t>
      </w:r>
      <w:proofErr w:type="spellStart"/>
      <w:r w:rsidR="005A4E49">
        <w:rPr>
          <w:rFonts w:ascii="Arial" w:hAnsi="Arial" w:cs="Arial"/>
          <w:color w:val="808080"/>
          <w:sz w:val="48"/>
          <w:szCs w:val="48"/>
          <w:lang w:val="en-GB"/>
        </w:rPr>
        <w:t>Tesis</w:t>
      </w:r>
      <w:proofErr w:type="spellEnd"/>
      <w:r w:rsidR="005A4E49">
        <w:rPr>
          <w:rFonts w:ascii="Arial" w:hAnsi="Arial" w:cs="Arial"/>
          <w:color w:val="808080"/>
          <w:sz w:val="48"/>
          <w:szCs w:val="48"/>
          <w:lang w:val="en-GB"/>
        </w:rPr>
        <w:t xml:space="preserve"> de </w:t>
      </w:r>
      <w:proofErr w:type="spellStart"/>
      <w:r w:rsidR="005A4E49">
        <w:rPr>
          <w:rFonts w:ascii="Arial" w:hAnsi="Arial" w:cs="Arial"/>
          <w:color w:val="808080"/>
          <w:sz w:val="48"/>
          <w:szCs w:val="48"/>
          <w:lang w:val="en-GB"/>
        </w:rPr>
        <w:t>Maestría</w:t>
      </w:r>
      <w:proofErr w:type="spellEnd"/>
      <w:r w:rsidR="0042758A" w:rsidRPr="00E91353">
        <w:rPr>
          <w:rFonts w:ascii="Arial" w:hAnsi="Arial" w:cs="Arial"/>
          <w:color w:val="808080"/>
          <w:sz w:val="48"/>
          <w:szCs w:val="48"/>
          <w:lang w:val="en-GB"/>
        </w:rPr>
        <w:br/>
      </w:r>
      <w:r w:rsidR="00E91353" w:rsidRPr="00C92AA7">
        <w:rPr>
          <w:rFonts w:ascii="Arial" w:hAnsi="Arial" w:cs="Arial"/>
          <w:color w:val="808080"/>
          <w:szCs w:val="26"/>
          <w:lang w:val="en-GB"/>
        </w:rPr>
        <w:t xml:space="preserve">submitted within the </w:t>
      </w:r>
      <w:r w:rsidR="007F6E72" w:rsidRPr="00C92AA7">
        <w:rPr>
          <w:rFonts w:ascii="Arial" w:hAnsi="Arial" w:cs="Arial"/>
          <w:color w:val="808080"/>
          <w:szCs w:val="26"/>
          <w:lang w:val="en-GB"/>
        </w:rPr>
        <w:t>UNIGIS MSc</w:t>
      </w:r>
      <w:r w:rsidR="00E6094E" w:rsidRPr="00C92AA7">
        <w:rPr>
          <w:rFonts w:ascii="Arial" w:hAnsi="Arial" w:cs="Arial"/>
          <w:color w:val="808080"/>
          <w:szCs w:val="26"/>
          <w:lang w:val="en-GB"/>
        </w:rPr>
        <w:t xml:space="preserve"> programme</w:t>
      </w:r>
    </w:p>
    <w:p w14:paraId="156228B6" w14:textId="77777777" w:rsidR="005A4E49" w:rsidRPr="003D1ECF" w:rsidRDefault="005A4E49" w:rsidP="005A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jc w:val="center"/>
        <w:rPr>
          <w:rFonts w:ascii="Arial" w:hAnsi="Arial" w:cs="Arial"/>
          <w:color w:val="808080"/>
          <w:szCs w:val="26"/>
          <w:lang w:val="es-ES"/>
        </w:rPr>
      </w:pPr>
      <w:r w:rsidRPr="003D1ECF">
        <w:rPr>
          <w:rFonts w:ascii="Arial" w:hAnsi="Arial" w:cs="Arial"/>
          <w:color w:val="808080"/>
          <w:szCs w:val="26"/>
          <w:lang w:val="es-ES"/>
        </w:rPr>
        <w:t>presentada para el Programa UNIGIS MSc</w:t>
      </w:r>
    </w:p>
    <w:p w14:paraId="71C092F9" w14:textId="77777777" w:rsidR="00C503B0" w:rsidRDefault="00E91353" w:rsidP="005A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jc w:val="center"/>
        <w:rPr>
          <w:rFonts w:ascii="Arial" w:hAnsi="Arial" w:cs="Arial"/>
          <w:color w:val="808080"/>
          <w:szCs w:val="26"/>
        </w:rPr>
      </w:pPr>
      <w:r w:rsidRPr="00C503B0">
        <w:rPr>
          <w:rFonts w:ascii="Arial" w:hAnsi="Arial" w:cs="Arial"/>
          <w:color w:val="808080"/>
          <w:szCs w:val="26"/>
        </w:rPr>
        <w:t>at</w:t>
      </w:r>
      <w:r w:rsidR="005A4E49" w:rsidRPr="00C503B0">
        <w:rPr>
          <w:rFonts w:ascii="Arial" w:hAnsi="Arial" w:cs="Arial"/>
          <w:color w:val="808080"/>
          <w:szCs w:val="26"/>
        </w:rPr>
        <w:t>/en</w:t>
      </w:r>
      <w:r w:rsidRPr="00C503B0">
        <w:rPr>
          <w:rFonts w:ascii="Arial" w:hAnsi="Arial" w:cs="Arial"/>
          <w:color w:val="808080"/>
          <w:szCs w:val="26"/>
        </w:rPr>
        <w:t xml:space="preserve"> </w:t>
      </w:r>
    </w:p>
    <w:p w14:paraId="03D357E4" w14:textId="77777777" w:rsidR="005A4E49" w:rsidRDefault="00C503B0" w:rsidP="00C5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color w:val="808080"/>
          <w:szCs w:val="26"/>
        </w:rPr>
      </w:pPr>
      <w:r>
        <w:rPr>
          <w:rFonts w:ascii="Arial" w:hAnsi="Arial" w:cs="Arial"/>
          <w:color w:val="808080"/>
          <w:sz w:val="26"/>
          <w:szCs w:val="26"/>
          <w:lang w:val="en-GB"/>
        </w:rPr>
        <w:t xml:space="preserve">Interfaculty Department of </w:t>
      </w:r>
      <w:proofErr w:type="spellStart"/>
      <w:r>
        <w:rPr>
          <w:rFonts w:ascii="Arial" w:hAnsi="Arial" w:cs="Arial"/>
          <w:color w:val="808080"/>
          <w:sz w:val="26"/>
          <w:szCs w:val="26"/>
          <w:lang w:val="en-GB"/>
        </w:rPr>
        <w:t>Geoinformatics</w:t>
      </w:r>
      <w:proofErr w:type="spellEnd"/>
      <w:r>
        <w:rPr>
          <w:rFonts w:ascii="Arial" w:hAnsi="Arial" w:cs="Arial"/>
          <w:color w:val="808080"/>
          <w:sz w:val="26"/>
          <w:szCs w:val="26"/>
          <w:lang w:val="en-GB"/>
        </w:rPr>
        <w:t xml:space="preserve">- </w:t>
      </w:r>
      <w:r w:rsidR="006D6FAB" w:rsidRPr="00C503B0">
        <w:rPr>
          <w:rFonts w:ascii="Arial" w:hAnsi="Arial" w:cs="Arial"/>
          <w:color w:val="808080"/>
          <w:szCs w:val="26"/>
        </w:rPr>
        <w:t>Z_GIS</w:t>
      </w:r>
    </w:p>
    <w:p w14:paraId="5DDF7C00" w14:textId="77777777" w:rsidR="00C503B0" w:rsidRPr="0040640C" w:rsidRDefault="00C503B0" w:rsidP="00C5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color w:val="808080"/>
          <w:szCs w:val="26"/>
          <w:lang w:val="es-ES"/>
        </w:rPr>
      </w:pPr>
      <w:r w:rsidRPr="0040640C">
        <w:rPr>
          <w:rFonts w:ascii="Arial" w:hAnsi="Arial" w:cs="Arial"/>
          <w:color w:val="808080"/>
          <w:szCs w:val="26"/>
          <w:lang w:val="es-ES"/>
        </w:rPr>
        <w:t>Departamento de Geomática – Z_GIS</w:t>
      </w:r>
    </w:p>
    <w:p w14:paraId="61A4F25A" w14:textId="77777777" w:rsidR="005A4E49" w:rsidRPr="003D1ECF" w:rsidRDefault="00E91353" w:rsidP="005A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color w:val="808080"/>
          <w:szCs w:val="26"/>
          <w:lang w:val="es-ES"/>
        </w:rPr>
      </w:pPr>
      <w:r w:rsidRPr="003D1ECF">
        <w:rPr>
          <w:rFonts w:ascii="Arial" w:hAnsi="Arial" w:cs="Arial"/>
          <w:color w:val="808080"/>
          <w:szCs w:val="26"/>
          <w:lang w:val="es-ES"/>
        </w:rPr>
        <w:t>University</w:t>
      </w:r>
      <w:r w:rsidR="006D6FAB" w:rsidRPr="003D1ECF">
        <w:rPr>
          <w:rFonts w:ascii="Arial" w:hAnsi="Arial" w:cs="Arial"/>
          <w:color w:val="808080"/>
          <w:szCs w:val="26"/>
          <w:lang w:val="es-ES"/>
        </w:rPr>
        <w:t xml:space="preserve"> of Salzburg</w:t>
      </w:r>
      <w:r w:rsidR="005A4E49" w:rsidRPr="003D1ECF">
        <w:rPr>
          <w:rFonts w:ascii="Arial" w:hAnsi="Arial" w:cs="Arial"/>
          <w:color w:val="808080"/>
          <w:szCs w:val="26"/>
          <w:lang w:val="es-ES"/>
        </w:rPr>
        <w:t xml:space="preserve"> ǀ Universidad de Salzburg</w:t>
      </w:r>
    </w:p>
    <w:bookmarkStart w:id="0" w:name="Text2"/>
    <w:p w14:paraId="0FF2452F" w14:textId="127DDDB7" w:rsidR="0042758A" w:rsidRPr="00A502FA" w:rsidRDefault="00A502FA" w:rsidP="005A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360"/>
        <w:jc w:val="center"/>
        <w:rPr>
          <w:rFonts w:ascii="Arial" w:hAnsi="Arial" w:cs="Arial"/>
          <w:sz w:val="36"/>
          <w:szCs w:val="36"/>
          <w:lang w:val="es-ES"/>
        </w:rPr>
      </w:pPr>
      <w:r w:rsidRPr="00A502FA">
        <w:rPr>
          <w:rFonts w:ascii="Arial" w:hAnsi="Arial" w:cs="Arial"/>
          <w:sz w:val="36"/>
          <w:szCs w:val="36"/>
          <w:lang w:val="de-AT"/>
        </w:rPr>
        <w:fldChar w:fldCharType="begin">
          <w:ffData>
            <w:name w:val="Text1"/>
            <w:enabled/>
            <w:calcOnExit w:val="0"/>
            <w:textInput>
              <w:default w:val="Inequidades socioeconómicas en relación a los espacios verdes y cobertura de copa: un enfoque espacial aplicado a la ciudad de Cali, Colombia"/>
              <w:format w:val=""/>
            </w:textInput>
          </w:ffData>
        </w:fldChar>
      </w:r>
      <w:bookmarkStart w:id="1" w:name="Text1"/>
      <w:r w:rsidRPr="00A502FA">
        <w:rPr>
          <w:rFonts w:ascii="Arial" w:hAnsi="Arial" w:cs="Arial"/>
          <w:sz w:val="36"/>
          <w:szCs w:val="36"/>
          <w:lang w:val="de-AT"/>
        </w:rPr>
        <w:instrText xml:space="preserve"> FORMTEXT </w:instrText>
      </w:r>
      <w:r w:rsidRPr="00A502FA">
        <w:rPr>
          <w:rFonts w:ascii="Arial" w:hAnsi="Arial" w:cs="Arial"/>
          <w:sz w:val="36"/>
          <w:szCs w:val="36"/>
          <w:lang w:val="de-AT"/>
        </w:rPr>
      </w:r>
      <w:r w:rsidRPr="00A502FA">
        <w:rPr>
          <w:rFonts w:ascii="Arial" w:hAnsi="Arial" w:cs="Arial"/>
          <w:sz w:val="36"/>
          <w:szCs w:val="36"/>
          <w:lang w:val="de-AT"/>
        </w:rPr>
        <w:fldChar w:fldCharType="separate"/>
      </w:r>
      <w:r w:rsidRPr="00A502FA">
        <w:rPr>
          <w:rFonts w:ascii="Arial" w:hAnsi="Arial" w:cs="Arial"/>
          <w:noProof/>
          <w:sz w:val="36"/>
          <w:szCs w:val="36"/>
          <w:lang w:val="de-AT"/>
        </w:rPr>
        <w:t>Inequidades socioeconómicas en relación a los espacios verdes y cobertura de copa: un enfoque espacial aplicado a la ciudad de Cali, Colombia</w:t>
      </w:r>
      <w:r w:rsidRPr="00A502FA">
        <w:rPr>
          <w:rFonts w:ascii="Arial" w:hAnsi="Arial" w:cs="Arial"/>
          <w:sz w:val="36"/>
          <w:szCs w:val="36"/>
          <w:lang w:val="de-AT"/>
        </w:rPr>
        <w:fldChar w:fldCharType="end"/>
      </w:r>
      <w:bookmarkEnd w:id="1"/>
      <w:bookmarkEnd w:id="0"/>
    </w:p>
    <w:p w14:paraId="5C54D16C" w14:textId="53F25398" w:rsidR="005F2269" w:rsidRPr="00A502FA" w:rsidRDefault="00855B7D" w:rsidP="005F2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360"/>
        <w:jc w:val="center"/>
        <w:rPr>
          <w:rFonts w:ascii="Arial" w:hAnsi="Arial" w:cs="Arial"/>
          <w:sz w:val="36"/>
          <w:szCs w:val="36"/>
          <w:lang w:val="en-GB"/>
        </w:rPr>
      </w:pPr>
      <w:r w:rsidRPr="00A502FA">
        <w:rPr>
          <w:rFonts w:ascii="Arial" w:hAnsi="Arial" w:cs="Arial"/>
          <w:sz w:val="36"/>
          <w:szCs w:val="36"/>
          <w:lang w:val="de-AT"/>
        </w:rPr>
        <w:fldChar w:fldCharType="begin">
          <w:ffData>
            <w:name w:val=""/>
            <w:enabled/>
            <w:calcOnExit w:val="0"/>
            <w:textInput>
              <w:default w:val="Socioeconomic inequities in relation to access to green spaces and canopy cover: a spatial approach applied to the city of Cali, Colombia"/>
              <w:format w:val=""/>
            </w:textInput>
          </w:ffData>
        </w:fldChar>
      </w:r>
      <w:r w:rsidRPr="00A502FA">
        <w:rPr>
          <w:rFonts w:ascii="Arial" w:hAnsi="Arial" w:cs="Arial"/>
          <w:sz w:val="36"/>
          <w:szCs w:val="36"/>
          <w:lang w:val="de-AT"/>
        </w:rPr>
        <w:instrText xml:space="preserve"> FORMTEXT </w:instrText>
      </w:r>
      <w:r w:rsidRPr="00A502FA">
        <w:rPr>
          <w:rFonts w:ascii="Arial" w:hAnsi="Arial" w:cs="Arial"/>
          <w:sz w:val="36"/>
          <w:szCs w:val="36"/>
          <w:lang w:val="de-AT"/>
        </w:rPr>
      </w:r>
      <w:r w:rsidRPr="00A502FA">
        <w:rPr>
          <w:rFonts w:ascii="Arial" w:hAnsi="Arial" w:cs="Arial"/>
          <w:sz w:val="36"/>
          <w:szCs w:val="36"/>
          <w:lang w:val="de-AT"/>
        </w:rPr>
        <w:fldChar w:fldCharType="separate"/>
      </w:r>
      <w:r w:rsidRPr="00A502FA">
        <w:rPr>
          <w:rFonts w:ascii="Arial" w:hAnsi="Arial" w:cs="Arial"/>
          <w:noProof/>
          <w:sz w:val="36"/>
          <w:szCs w:val="36"/>
          <w:lang w:val="de-AT"/>
        </w:rPr>
        <w:t>Socioeconomic inequities in relation to access to green spaces and canopy cover: a spatial approach applied to the city of Cali, Colombia</w:t>
      </w:r>
      <w:r w:rsidRPr="00A502FA">
        <w:rPr>
          <w:rFonts w:ascii="Arial" w:hAnsi="Arial" w:cs="Arial"/>
          <w:sz w:val="36"/>
          <w:szCs w:val="36"/>
          <w:lang w:val="de-AT"/>
        </w:rPr>
        <w:fldChar w:fldCharType="end"/>
      </w:r>
    </w:p>
    <w:p w14:paraId="3CF302A9" w14:textId="77777777" w:rsidR="0042758A" w:rsidRPr="003D1ECF" w:rsidRDefault="005A4E49" w:rsidP="00D83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jc w:val="center"/>
        <w:rPr>
          <w:rFonts w:ascii="Arial" w:hAnsi="Arial" w:cs="Arial"/>
          <w:color w:val="808080"/>
          <w:lang w:val="es-ES"/>
        </w:rPr>
      </w:pPr>
      <w:r w:rsidRPr="003D1ECF">
        <w:rPr>
          <w:rFonts w:ascii="Arial" w:hAnsi="Arial" w:cs="Arial"/>
          <w:color w:val="808080"/>
          <w:lang w:val="es-ES"/>
        </w:rPr>
        <w:t>b</w:t>
      </w:r>
      <w:r w:rsidR="00E91353" w:rsidRPr="003D1ECF">
        <w:rPr>
          <w:rFonts w:ascii="Arial" w:hAnsi="Arial" w:cs="Arial"/>
          <w:color w:val="808080"/>
          <w:lang w:val="es-ES"/>
        </w:rPr>
        <w:t>y</w:t>
      </w:r>
      <w:r w:rsidRPr="003D1ECF">
        <w:rPr>
          <w:rFonts w:ascii="Arial" w:hAnsi="Arial" w:cs="Arial"/>
          <w:color w:val="808080"/>
          <w:lang w:val="es-ES"/>
        </w:rPr>
        <w:t>/por</w:t>
      </w:r>
    </w:p>
    <w:p w14:paraId="51B9F2D9" w14:textId="6C62031C" w:rsidR="0042758A" w:rsidRPr="003D1ECF" w:rsidRDefault="00A502FA" w:rsidP="00D83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sz w:val="36"/>
          <w:szCs w:val="36"/>
          <w:lang w:val="de-AT"/>
        </w:rPr>
        <w:fldChar w:fldCharType="begin">
          <w:ffData>
            <w:name w:val="Text3"/>
            <w:enabled/>
            <w:calcOnExit w:val="0"/>
            <w:textInput>
              <w:default w:val="Juan Fernando Correa Caicedo"/>
            </w:textInput>
          </w:ffData>
        </w:fldChar>
      </w:r>
      <w:bookmarkStart w:id="2" w:name="Text3"/>
      <w:r>
        <w:rPr>
          <w:rFonts w:ascii="Arial" w:hAnsi="Arial" w:cs="Arial"/>
          <w:sz w:val="36"/>
          <w:szCs w:val="36"/>
          <w:lang w:val="de-AT"/>
        </w:rPr>
        <w:instrText xml:space="preserve"> FORMTEXT </w:instrText>
      </w:r>
      <w:r>
        <w:rPr>
          <w:rFonts w:ascii="Arial" w:hAnsi="Arial" w:cs="Arial"/>
          <w:sz w:val="36"/>
          <w:szCs w:val="36"/>
          <w:lang w:val="de-AT"/>
        </w:rPr>
      </w:r>
      <w:r>
        <w:rPr>
          <w:rFonts w:ascii="Arial" w:hAnsi="Arial" w:cs="Arial"/>
          <w:sz w:val="36"/>
          <w:szCs w:val="36"/>
          <w:lang w:val="de-AT"/>
        </w:rPr>
        <w:fldChar w:fldCharType="separate"/>
      </w:r>
      <w:r>
        <w:rPr>
          <w:rFonts w:ascii="Arial" w:hAnsi="Arial" w:cs="Arial"/>
          <w:noProof/>
          <w:sz w:val="36"/>
          <w:szCs w:val="36"/>
          <w:lang w:val="de-AT"/>
        </w:rPr>
        <w:t>Juan Fernando Correa Caicedo</w:t>
      </w:r>
      <w:r>
        <w:rPr>
          <w:rFonts w:ascii="Arial" w:hAnsi="Arial" w:cs="Arial"/>
          <w:sz w:val="36"/>
          <w:szCs w:val="36"/>
          <w:lang w:val="de-AT"/>
        </w:rPr>
        <w:fldChar w:fldCharType="end"/>
      </w:r>
      <w:bookmarkEnd w:id="2"/>
      <w:r w:rsidR="0042758A" w:rsidRPr="003D1ECF">
        <w:rPr>
          <w:rFonts w:ascii="Arial" w:hAnsi="Arial" w:cs="Arial"/>
          <w:sz w:val="28"/>
          <w:szCs w:val="28"/>
          <w:lang w:val="es-ES"/>
        </w:rPr>
        <w:t xml:space="preserve"> </w:t>
      </w:r>
      <w:r w:rsidR="0042758A" w:rsidRPr="003D1ECF">
        <w:rPr>
          <w:rFonts w:ascii="Arial" w:hAnsi="Arial" w:cs="Arial"/>
          <w:sz w:val="28"/>
          <w:szCs w:val="28"/>
          <w:lang w:val="es-ES"/>
        </w:rPr>
        <w:br/>
      </w:r>
      <w:r w:rsidR="005A4E49">
        <w:rPr>
          <w:rFonts w:ascii="Arial" w:hAnsi="Arial" w:cs="Arial"/>
          <w:lang w:val="de-AT"/>
        </w:rPr>
        <w:fldChar w:fldCharType="begin">
          <w:ffData>
            <w:name w:val="Text5"/>
            <w:enabled/>
            <w:calcOnExit w:val="0"/>
            <w:textInput>
              <w:default w:val="Número estudiante Universidad Salzburgo"/>
            </w:textInput>
          </w:ffData>
        </w:fldChar>
      </w:r>
      <w:bookmarkStart w:id="3" w:name="Text5"/>
      <w:r w:rsidR="005A4E49" w:rsidRPr="003D1ECF">
        <w:rPr>
          <w:rFonts w:ascii="Arial" w:hAnsi="Arial" w:cs="Arial"/>
          <w:lang w:val="es-ES"/>
        </w:rPr>
        <w:instrText xml:space="preserve"> FORMTEXT </w:instrText>
      </w:r>
      <w:r w:rsidR="005A4E49">
        <w:rPr>
          <w:rFonts w:ascii="Arial" w:hAnsi="Arial" w:cs="Arial"/>
          <w:lang w:val="de-AT"/>
        </w:rPr>
      </w:r>
      <w:r w:rsidR="005A4E49">
        <w:rPr>
          <w:rFonts w:ascii="Arial" w:hAnsi="Arial" w:cs="Arial"/>
          <w:lang w:val="de-AT"/>
        </w:rPr>
        <w:fldChar w:fldCharType="separate"/>
      </w:r>
      <w:r w:rsidR="005A4E49" w:rsidRPr="003D1ECF">
        <w:rPr>
          <w:rFonts w:ascii="Arial" w:hAnsi="Arial" w:cs="Arial"/>
          <w:noProof/>
          <w:lang w:val="es-ES"/>
        </w:rPr>
        <w:t>Número estudiante Universidad Salzburgo</w:t>
      </w:r>
      <w:r w:rsidR="005A4E49">
        <w:rPr>
          <w:rFonts w:ascii="Arial" w:hAnsi="Arial" w:cs="Arial"/>
          <w:lang w:val="de-AT"/>
        </w:rPr>
        <w:fldChar w:fldCharType="end"/>
      </w:r>
      <w:bookmarkEnd w:id="3"/>
    </w:p>
    <w:p w14:paraId="65A6466C" w14:textId="2D030DD2" w:rsidR="0042758A" w:rsidRPr="00C92AA7" w:rsidRDefault="00E91353" w:rsidP="00D83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jc w:val="center"/>
        <w:rPr>
          <w:rFonts w:ascii="Arial" w:hAnsi="Arial" w:cs="Arial"/>
          <w:color w:val="808080"/>
          <w:sz w:val="22"/>
        </w:rPr>
      </w:pPr>
      <w:r w:rsidRPr="00C92AA7">
        <w:rPr>
          <w:rFonts w:ascii="Arial" w:hAnsi="Arial" w:cs="Arial"/>
          <w:color w:val="808080"/>
          <w:sz w:val="22"/>
          <w:lang w:val="en-GB"/>
        </w:rPr>
        <w:t xml:space="preserve">A thesis submitted in partial fulfilment of the requirements of </w:t>
      </w:r>
      <w:r w:rsidRPr="00C92AA7">
        <w:rPr>
          <w:rFonts w:ascii="Arial" w:hAnsi="Arial" w:cs="Arial"/>
          <w:color w:val="808080"/>
          <w:sz w:val="22"/>
          <w:lang w:val="en-GB"/>
        </w:rPr>
        <w:br/>
        <w:t>the degree of</w:t>
      </w:r>
      <w:r w:rsidR="00D83A3E" w:rsidRPr="00C92AA7">
        <w:rPr>
          <w:rFonts w:ascii="Arial" w:hAnsi="Arial" w:cs="Arial"/>
          <w:color w:val="808080"/>
          <w:sz w:val="22"/>
          <w:lang w:val="en-GB"/>
        </w:rPr>
        <w:br/>
      </w:r>
      <w:r w:rsidR="0042758A" w:rsidRPr="00C92AA7">
        <w:rPr>
          <w:rFonts w:ascii="Arial" w:hAnsi="Arial" w:cs="Arial"/>
          <w:color w:val="808080"/>
          <w:sz w:val="22"/>
        </w:rPr>
        <w:t>Master of Science– MSc</w:t>
      </w:r>
    </w:p>
    <w:p w14:paraId="111E2F34" w14:textId="01AF73C0" w:rsidR="0016167C" w:rsidRPr="0016167C" w:rsidRDefault="00A502FA" w:rsidP="0016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jc w:val="center"/>
        <w:rPr>
          <w:rFonts w:ascii="Arial" w:hAnsi="Arial" w:cs="Arial"/>
          <w:color w:val="808080"/>
          <w:sz w:val="26"/>
          <w:szCs w:val="26"/>
          <w:lang w:val="es-ES"/>
        </w:rPr>
      </w:pPr>
      <w:bookmarkStart w:id="4" w:name="_GoBack"/>
      <w:bookmarkEnd w:id="4"/>
      <w:r>
        <w:rPr>
          <w:rFonts w:ascii="Arial" w:hAnsi="Arial" w:cs="Arial"/>
          <w:color w:val="808080"/>
          <w:szCs w:val="26"/>
          <w:lang w:val="es-ES"/>
        </w:rPr>
        <w:t xml:space="preserve"> </w:t>
      </w:r>
      <w:r w:rsidR="0040640C">
        <w:rPr>
          <w:rFonts w:ascii="Arial" w:hAnsi="Arial" w:cs="Arial"/>
          <w:color w:val="808080"/>
          <w:szCs w:val="26"/>
          <w:lang w:val="es-ES"/>
        </w:rPr>
        <w:t>(indicado por oficina UNIGIS Salzburg)</w:t>
      </w:r>
    </w:p>
    <w:p w14:paraId="4E05A0E0" w14:textId="090066C9" w:rsidR="0042758A" w:rsidRPr="0040640C" w:rsidRDefault="00A502FA" w:rsidP="00C5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jc w:val="center"/>
        <w:rPr>
          <w:rFonts w:ascii="Arial" w:hAnsi="Arial" w:cs="Arial"/>
          <w:color w:val="808080"/>
          <w:sz w:val="26"/>
          <w:szCs w:val="26"/>
          <w:lang w:val="es-ES"/>
        </w:rPr>
      </w:pPr>
      <w:r>
        <w:rPr>
          <w:rFonts w:ascii="Arial" w:hAnsi="Arial" w:cs="Arial"/>
          <w:color w:val="808080"/>
          <w:sz w:val="26"/>
          <w:szCs w:val="26"/>
          <w:lang w:val="de-AT"/>
        </w:rPr>
        <w:fldChar w:fldCharType="begin">
          <w:ffData>
            <w:name w:val="Text7"/>
            <w:enabled/>
            <w:calcOnExit w:val="0"/>
            <w:textInput>
              <w:default w:val="Cali - Colombia"/>
            </w:textInput>
          </w:ffData>
        </w:fldChar>
      </w:r>
      <w:bookmarkStart w:id="5" w:name="Text7"/>
      <w:r>
        <w:rPr>
          <w:rFonts w:ascii="Arial" w:hAnsi="Arial" w:cs="Arial"/>
          <w:color w:val="808080"/>
          <w:sz w:val="26"/>
          <w:szCs w:val="26"/>
          <w:lang w:val="de-AT"/>
        </w:rPr>
        <w:instrText xml:space="preserve"> FORMTEXT </w:instrText>
      </w:r>
      <w:r>
        <w:rPr>
          <w:rFonts w:ascii="Arial" w:hAnsi="Arial" w:cs="Arial"/>
          <w:color w:val="808080"/>
          <w:sz w:val="26"/>
          <w:szCs w:val="26"/>
          <w:lang w:val="de-AT"/>
        </w:rPr>
      </w:r>
      <w:r>
        <w:rPr>
          <w:rFonts w:ascii="Arial" w:hAnsi="Arial" w:cs="Arial"/>
          <w:color w:val="808080"/>
          <w:sz w:val="26"/>
          <w:szCs w:val="26"/>
          <w:lang w:val="de-AT"/>
        </w:rPr>
        <w:fldChar w:fldCharType="separate"/>
      </w:r>
      <w:r>
        <w:rPr>
          <w:rFonts w:ascii="Arial" w:hAnsi="Arial" w:cs="Arial"/>
          <w:noProof/>
          <w:color w:val="808080"/>
          <w:sz w:val="26"/>
          <w:szCs w:val="26"/>
          <w:lang w:val="de-AT"/>
        </w:rPr>
        <w:t>Cali - Colombia</w:t>
      </w:r>
      <w:r>
        <w:rPr>
          <w:rFonts w:ascii="Arial" w:hAnsi="Arial" w:cs="Arial"/>
          <w:color w:val="808080"/>
          <w:sz w:val="26"/>
          <w:szCs w:val="26"/>
          <w:lang w:val="de-AT"/>
        </w:rPr>
        <w:fldChar w:fldCharType="end"/>
      </w:r>
      <w:bookmarkEnd w:id="5"/>
      <w:r w:rsidR="0042758A" w:rsidRPr="003D1ECF">
        <w:rPr>
          <w:rFonts w:ascii="Arial" w:hAnsi="Arial" w:cs="Arial"/>
          <w:color w:val="808080"/>
          <w:sz w:val="26"/>
          <w:szCs w:val="26"/>
          <w:lang w:val="es-ES"/>
        </w:rPr>
        <w:t xml:space="preserve">, </w:t>
      </w:r>
      <w:r>
        <w:rPr>
          <w:rFonts w:ascii="Arial" w:hAnsi="Arial" w:cs="Arial"/>
          <w:color w:val="808080"/>
          <w:sz w:val="26"/>
          <w:szCs w:val="26"/>
          <w:lang w:val="de-AT"/>
        </w:rPr>
        <w:fldChar w:fldCharType="begin">
          <w:ffData>
            <w:name w:val="Text8"/>
            <w:enabled/>
            <w:calcOnExit w:val="0"/>
            <w:textInput>
              <w:default w:val="Marzo de 2018"/>
            </w:textInput>
          </w:ffData>
        </w:fldChar>
      </w:r>
      <w:bookmarkStart w:id="6" w:name="Text8"/>
      <w:r>
        <w:rPr>
          <w:rFonts w:ascii="Arial" w:hAnsi="Arial" w:cs="Arial"/>
          <w:color w:val="808080"/>
          <w:sz w:val="26"/>
          <w:szCs w:val="26"/>
          <w:lang w:val="de-AT"/>
        </w:rPr>
        <w:instrText xml:space="preserve"> FORMTEXT </w:instrText>
      </w:r>
      <w:r>
        <w:rPr>
          <w:rFonts w:ascii="Arial" w:hAnsi="Arial" w:cs="Arial"/>
          <w:color w:val="808080"/>
          <w:sz w:val="26"/>
          <w:szCs w:val="26"/>
          <w:lang w:val="de-AT"/>
        </w:rPr>
      </w:r>
      <w:r>
        <w:rPr>
          <w:rFonts w:ascii="Arial" w:hAnsi="Arial" w:cs="Arial"/>
          <w:color w:val="808080"/>
          <w:sz w:val="26"/>
          <w:szCs w:val="26"/>
          <w:lang w:val="de-AT"/>
        </w:rPr>
        <w:fldChar w:fldCharType="separate"/>
      </w:r>
      <w:r>
        <w:rPr>
          <w:rFonts w:ascii="Arial" w:hAnsi="Arial" w:cs="Arial"/>
          <w:noProof/>
          <w:color w:val="808080"/>
          <w:sz w:val="26"/>
          <w:szCs w:val="26"/>
          <w:lang w:val="de-AT"/>
        </w:rPr>
        <w:t>Marzo de 2018</w:t>
      </w:r>
      <w:r>
        <w:rPr>
          <w:rFonts w:ascii="Arial" w:hAnsi="Arial" w:cs="Arial"/>
          <w:color w:val="808080"/>
          <w:sz w:val="26"/>
          <w:szCs w:val="26"/>
          <w:lang w:val="de-AT"/>
        </w:rPr>
        <w:fldChar w:fldCharType="end"/>
      </w:r>
      <w:bookmarkEnd w:id="6"/>
    </w:p>
    <w:p w14:paraId="48F99A0D" w14:textId="77777777" w:rsidR="00F52994" w:rsidRPr="003D1ECF" w:rsidRDefault="00F52994" w:rsidP="00C50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jc w:val="center"/>
        <w:rPr>
          <w:rFonts w:ascii="Arial" w:hAnsi="Arial" w:cs="Arial"/>
          <w:color w:val="808080"/>
          <w:sz w:val="26"/>
          <w:szCs w:val="26"/>
          <w:lang w:val="es-ES"/>
        </w:rPr>
      </w:pPr>
    </w:p>
    <w:sectPr w:rsidR="00F52994" w:rsidRPr="003D1ECF" w:rsidSect="00F52994">
      <w:pgSz w:w="11906" w:h="16838" w:code="9"/>
      <w:pgMar w:top="1701" w:right="1701" w:bottom="156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DACA1C" w14:textId="77777777" w:rsidR="00855B7D" w:rsidRDefault="00855B7D">
      <w:r>
        <w:separator/>
      </w:r>
    </w:p>
  </w:endnote>
  <w:endnote w:type="continuationSeparator" w:id="0">
    <w:p w14:paraId="1D54FCC3" w14:textId="77777777" w:rsidR="00855B7D" w:rsidRDefault="00855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4378D" w14:textId="77777777" w:rsidR="00855B7D" w:rsidRDefault="00855B7D">
      <w:r>
        <w:separator/>
      </w:r>
    </w:p>
  </w:footnote>
  <w:footnote w:type="continuationSeparator" w:id="0">
    <w:p w14:paraId="4D22370D" w14:textId="77777777" w:rsidR="00855B7D" w:rsidRDefault="00855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81"/>
    <w:rsid w:val="00002205"/>
    <w:rsid w:val="0000494B"/>
    <w:rsid w:val="0000518F"/>
    <w:rsid w:val="000530AD"/>
    <w:rsid w:val="00056CD2"/>
    <w:rsid w:val="000A0470"/>
    <w:rsid w:val="000C5524"/>
    <w:rsid w:val="000D3C84"/>
    <w:rsid w:val="000F2B33"/>
    <w:rsid w:val="001009FD"/>
    <w:rsid w:val="00103D89"/>
    <w:rsid w:val="001115F0"/>
    <w:rsid w:val="0012302D"/>
    <w:rsid w:val="00124EDA"/>
    <w:rsid w:val="00136385"/>
    <w:rsid w:val="00144EAE"/>
    <w:rsid w:val="001455B0"/>
    <w:rsid w:val="00145D4E"/>
    <w:rsid w:val="00154F37"/>
    <w:rsid w:val="00160589"/>
    <w:rsid w:val="0016167C"/>
    <w:rsid w:val="0019359C"/>
    <w:rsid w:val="001B31F9"/>
    <w:rsid w:val="001D0432"/>
    <w:rsid w:val="001F7CED"/>
    <w:rsid w:val="0021337D"/>
    <w:rsid w:val="002174EF"/>
    <w:rsid w:val="00243A37"/>
    <w:rsid w:val="002528A3"/>
    <w:rsid w:val="00292914"/>
    <w:rsid w:val="002D3FC4"/>
    <w:rsid w:val="002E27F8"/>
    <w:rsid w:val="002E312D"/>
    <w:rsid w:val="002E4692"/>
    <w:rsid w:val="002F1970"/>
    <w:rsid w:val="002F5C40"/>
    <w:rsid w:val="00302323"/>
    <w:rsid w:val="00314927"/>
    <w:rsid w:val="00317B3C"/>
    <w:rsid w:val="003372EA"/>
    <w:rsid w:val="00353DB6"/>
    <w:rsid w:val="0035567C"/>
    <w:rsid w:val="003B5143"/>
    <w:rsid w:val="003C7F89"/>
    <w:rsid w:val="003D006E"/>
    <w:rsid w:val="003D0681"/>
    <w:rsid w:val="003D1ECF"/>
    <w:rsid w:val="003F42DC"/>
    <w:rsid w:val="003F632B"/>
    <w:rsid w:val="00401A67"/>
    <w:rsid w:val="00402F06"/>
    <w:rsid w:val="0040640C"/>
    <w:rsid w:val="00406777"/>
    <w:rsid w:val="0042758A"/>
    <w:rsid w:val="0048171B"/>
    <w:rsid w:val="00497F1B"/>
    <w:rsid w:val="004A7002"/>
    <w:rsid w:val="004B30E8"/>
    <w:rsid w:val="004C0415"/>
    <w:rsid w:val="004E0C17"/>
    <w:rsid w:val="005246ED"/>
    <w:rsid w:val="00546507"/>
    <w:rsid w:val="00546E76"/>
    <w:rsid w:val="00571C37"/>
    <w:rsid w:val="005A4E49"/>
    <w:rsid w:val="005B5F77"/>
    <w:rsid w:val="005D0622"/>
    <w:rsid w:val="005D1D20"/>
    <w:rsid w:val="005E47E4"/>
    <w:rsid w:val="005E52E9"/>
    <w:rsid w:val="005F2269"/>
    <w:rsid w:val="00643890"/>
    <w:rsid w:val="00662623"/>
    <w:rsid w:val="0067020D"/>
    <w:rsid w:val="0069363B"/>
    <w:rsid w:val="0069563D"/>
    <w:rsid w:val="006B5C75"/>
    <w:rsid w:val="006D6FAB"/>
    <w:rsid w:val="00703964"/>
    <w:rsid w:val="00717D6A"/>
    <w:rsid w:val="00735FC7"/>
    <w:rsid w:val="00750B7F"/>
    <w:rsid w:val="00787BA9"/>
    <w:rsid w:val="00794E84"/>
    <w:rsid w:val="007B4998"/>
    <w:rsid w:val="007B49CF"/>
    <w:rsid w:val="007D0CF6"/>
    <w:rsid w:val="007D37FE"/>
    <w:rsid w:val="007E160C"/>
    <w:rsid w:val="007F618C"/>
    <w:rsid w:val="007F6E72"/>
    <w:rsid w:val="008022B2"/>
    <w:rsid w:val="00826466"/>
    <w:rsid w:val="00844A27"/>
    <w:rsid w:val="00855B7D"/>
    <w:rsid w:val="00861E59"/>
    <w:rsid w:val="0086241B"/>
    <w:rsid w:val="00883A0D"/>
    <w:rsid w:val="00892809"/>
    <w:rsid w:val="008D0680"/>
    <w:rsid w:val="008E1A89"/>
    <w:rsid w:val="009131AB"/>
    <w:rsid w:val="00921F4F"/>
    <w:rsid w:val="009314F5"/>
    <w:rsid w:val="00975344"/>
    <w:rsid w:val="009837DD"/>
    <w:rsid w:val="009C11E6"/>
    <w:rsid w:val="009E5019"/>
    <w:rsid w:val="009E7275"/>
    <w:rsid w:val="009F7BB8"/>
    <w:rsid w:val="00A04577"/>
    <w:rsid w:val="00A31BA4"/>
    <w:rsid w:val="00A36012"/>
    <w:rsid w:val="00A36E22"/>
    <w:rsid w:val="00A502FA"/>
    <w:rsid w:val="00A6177E"/>
    <w:rsid w:val="00A67F8A"/>
    <w:rsid w:val="00AA75B0"/>
    <w:rsid w:val="00AE6C01"/>
    <w:rsid w:val="00B12211"/>
    <w:rsid w:val="00B14019"/>
    <w:rsid w:val="00B1577D"/>
    <w:rsid w:val="00B230E9"/>
    <w:rsid w:val="00B24F57"/>
    <w:rsid w:val="00B50760"/>
    <w:rsid w:val="00B64CDE"/>
    <w:rsid w:val="00B85F4C"/>
    <w:rsid w:val="00BB4633"/>
    <w:rsid w:val="00BD5440"/>
    <w:rsid w:val="00BD7E55"/>
    <w:rsid w:val="00C3372B"/>
    <w:rsid w:val="00C503B0"/>
    <w:rsid w:val="00C51DC1"/>
    <w:rsid w:val="00C600E5"/>
    <w:rsid w:val="00C77BFF"/>
    <w:rsid w:val="00C922A6"/>
    <w:rsid w:val="00C92AA7"/>
    <w:rsid w:val="00CA21AE"/>
    <w:rsid w:val="00D06C09"/>
    <w:rsid w:val="00D448D2"/>
    <w:rsid w:val="00D51642"/>
    <w:rsid w:val="00D65114"/>
    <w:rsid w:val="00D656B7"/>
    <w:rsid w:val="00D76F60"/>
    <w:rsid w:val="00D83A3E"/>
    <w:rsid w:val="00DA70AE"/>
    <w:rsid w:val="00DC67A5"/>
    <w:rsid w:val="00DD321E"/>
    <w:rsid w:val="00E45AC3"/>
    <w:rsid w:val="00E54106"/>
    <w:rsid w:val="00E6094E"/>
    <w:rsid w:val="00E7565A"/>
    <w:rsid w:val="00E772D5"/>
    <w:rsid w:val="00E82022"/>
    <w:rsid w:val="00E8737F"/>
    <w:rsid w:val="00E91353"/>
    <w:rsid w:val="00EB01CC"/>
    <w:rsid w:val="00EB08E4"/>
    <w:rsid w:val="00EC3BDA"/>
    <w:rsid w:val="00EF27DD"/>
    <w:rsid w:val="00F01165"/>
    <w:rsid w:val="00F21416"/>
    <w:rsid w:val="00F2313F"/>
    <w:rsid w:val="00F23D98"/>
    <w:rsid w:val="00F27E2C"/>
    <w:rsid w:val="00F438F0"/>
    <w:rsid w:val="00F52994"/>
    <w:rsid w:val="00FC0622"/>
    <w:rsid w:val="00FD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8457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8A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2758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2758A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8A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2758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2758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nda\Master%20Thesis\Titelblatt%20Thesis\ThesisCover_Template_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\Gunda\Master Thesis\Titelblatt Thesis\ThesisCover_Template_E.dot</Template>
  <TotalTime>9</TotalTime>
  <Pages>1</Pages>
  <Words>134</Words>
  <Characters>743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Salzburg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Atzmanstorfer Karl</dc:creator>
  <cp:lastModifiedBy>Juan Fernando Correa Caicedo</cp:lastModifiedBy>
  <cp:revision>4</cp:revision>
  <cp:lastPrinted>2005-04-06T14:52:00Z</cp:lastPrinted>
  <dcterms:created xsi:type="dcterms:W3CDTF">2016-03-10T20:30:00Z</dcterms:created>
  <dcterms:modified xsi:type="dcterms:W3CDTF">2018-03-13T05:52:00Z</dcterms:modified>
</cp:coreProperties>
</file>